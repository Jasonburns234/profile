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397"/>
        <w:gridCol w:w="6119"/>
      </w:tblGrid>
      <w:tr w:rsidR="002C2CDD" w:rsidRPr="00906BEE" w14:paraId="1491EC57" w14:textId="77777777" w:rsidTr="00AC7EE4">
        <w:tc>
          <w:tcPr>
            <w:tcW w:w="4395" w:type="dxa"/>
            <w:tcMar>
              <w:top w:w="504" w:type="dxa"/>
              <w:right w:w="720" w:type="dxa"/>
            </w:tcMar>
          </w:tcPr>
          <w:p w14:paraId="16AEA201" w14:textId="7C560808" w:rsidR="00523479" w:rsidRPr="00906BEE" w:rsidRDefault="00E02DCD" w:rsidP="00130363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3AC4921F" wp14:editId="2226824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group w14:anchorId="20D3639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130363">
              <w:t>JB</w:t>
            </w:r>
          </w:p>
          <w:p w14:paraId="4489C55F" w14:textId="77777777" w:rsidR="00A50939" w:rsidRPr="00906BEE" w:rsidRDefault="00282E1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0C7E79B68874BF3B99813ADD5CB927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C7E4618" w14:textId="5C59AC9D" w:rsidR="002C2CDD" w:rsidRPr="00906BEE" w:rsidRDefault="00B93E82" w:rsidP="007A69B0">
            <w:r>
              <w:t xml:space="preserve">Implementation of skills </w:t>
            </w:r>
            <w:r w:rsidR="0023161D">
              <w:t>whilst</w:t>
            </w:r>
            <w:r>
              <w:t xml:space="preserve"> </w:t>
            </w:r>
            <w:r w:rsidR="0023161D">
              <w:t>c</w:t>
            </w:r>
            <w:r w:rsidR="00667E32">
              <w:t>reatin</w:t>
            </w:r>
            <w:r w:rsidR="0023161D">
              <w:t xml:space="preserve">g and </w:t>
            </w:r>
            <w:r w:rsidR="00667E32">
              <w:t>improving to become better</w:t>
            </w:r>
            <w:r w:rsidR="009B13F3">
              <w:t>.</w:t>
            </w:r>
          </w:p>
          <w:p w14:paraId="13540653" w14:textId="77777777" w:rsidR="002C2CDD" w:rsidRPr="00906BEE" w:rsidRDefault="00282E1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6CE3738C64E470C924016888AA168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9835E85" w14:textId="1D3006EB" w:rsidR="00741125" w:rsidRPr="00906BEE" w:rsidRDefault="00130363" w:rsidP="00B751CA">
            <w:r>
              <w:t>HTML, CSS, WordPress,</w:t>
            </w:r>
            <w:r w:rsidR="00EB5D83">
              <w:t xml:space="preserve"> Bootstrap</w:t>
            </w:r>
            <w:r>
              <w:t>,</w:t>
            </w:r>
            <w:r w:rsidR="00FC66BD">
              <w:t xml:space="preserve"> JS,</w:t>
            </w:r>
            <w:r>
              <w:t xml:space="preserve"> </w:t>
            </w:r>
            <w:r w:rsidR="00076D28">
              <w:t xml:space="preserve">CompTIA, </w:t>
            </w:r>
            <w:r w:rsidR="008B1ABE">
              <w:t xml:space="preserve">Active </w:t>
            </w:r>
            <w:r w:rsidR="005D36D4">
              <w:t>directory, Cisco, Bez UEM</w:t>
            </w:r>
            <w:r w:rsidR="00386A8F">
              <w:t xml:space="preserve">, </w:t>
            </w:r>
            <w:r w:rsidR="00E63A6A">
              <w:t>Windows server 2008,</w:t>
            </w:r>
            <w:r w:rsidR="00076D28">
              <w:t xml:space="preserve"> </w:t>
            </w:r>
            <w:r w:rsidR="00B751CA">
              <w:t>Microsoft Office (Access, Excel, PowerPoint, and Word)</w:t>
            </w:r>
            <w:r w:rsidR="00056B71">
              <w:t xml:space="preserve">, </w:t>
            </w:r>
            <w:r w:rsidR="00FD7D7A">
              <w:t>Flywheel, Laragon, MAMP</w:t>
            </w:r>
            <w:r w:rsidR="00C35489">
              <w:t>, Cpanel</w:t>
            </w:r>
            <w:r w:rsidR="00F25C98">
              <w:t>.</w:t>
            </w:r>
          </w:p>
        </w:tc>
        <w:tc>
          <w:tcPr>
            <w:tcW w:w="611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119"/>
            </w:tblGrid>
            <w:tr w:rsidR="00C612DA" w:rsidRPr="00906BEE" w14:paraId="787C7E9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FCDC8EA" w14:textId="466189B7" w:rsidR="00C612DA" w:rsidRPr="00906BEE" w:rsidRDefault="00282E1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A456D2C8ADE473CA24F51C10B666A6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3326A">
                        <w:t>Jason Burns</w:t>
                      </w:r>
                    </w:sdtContent>
                  </w:sdt>
                </w:p>
                <w:p w14:paraId="74A1A67A" w14:textId="242EE724" w:rsidR="00906BEE" w:rsidRPr="00906BEE" w:rsidRDefault="00282E1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D509803A8ED423880E1E249097CA84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175E7">
                        <w:t>IT Field Service Engineer</w:t>
                      </w:r>
                    </w:sdtContent>
                  </w:sdt>
                  <w:r w:rsidR="00F25C98">
                    <w:t>/ Freelance Developer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5B126D9B" w14:textId="77777777" w:rsidR="002C2CDD" w:rsidRPr="00906BEE" w:rsidRDefault="00282E1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929B1F56CEF4F03BEE2D61A212CE3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37FBA12C" w14:textId="77777777" w:rsidR="002C1B39" w:rsidRDefault="002C1B39" w:rsidP="00B11979">
            <w:pPr>
              <w:pStyle w:val="Heading4"/>
            </w:pPr>
          </w:p>
          <w:p w14:paraId="63E6A8AC" w14:textId="7ABB2923" w:rsidR="00246D4B" w:rsidRPr="00906BEE" w:rsidRDefault="00246D4B" w:rsidP="00246D4B">
            <w:pPr>
              <w:pStyle w:val="Heading4"/>
            </w:pPr>
            <w:r>
              <w:t>Freelance Developer</w:t>
            </w:r>
            <w:r w:rsidRPr="00906BEE">
              <w:t xml:space="preserve"> • </w:t>
            </w:r>
            <w:r>
              <w:t>JDB Web Designs</w:t>
            </w:r>
            <w:r w:rsidRPr="00906BEE">
              <w:t xml:space="preserve"> • </w:t>
            </w:r>
            <w:r>
              <w:t>202</w:t>
            </w:r>
            <w:r w:rsidR="00EB5D83">
              <w:t>0</w:t>
            </w:r>
            <w:r w:rsidRPr="00906BEE">
              <w:t xml:space="preserve"> –</w:t>
            </w:r>
            <w:r>
              <w:t xml:space="preserve"> Current</w:t>
            </w:r>
          </w:p>
          <w:p w14:paraId="22E1C180" w14:textId="1BF0D390" w:rsidR="00246D4B" w:rsidRDefault="00246D4B" w:rsidP="00246D4B">
            <w:r>
              <w:t>Working with WordPress</w:t>
            </w:r>
            <w:r w:rsidR="00EB5D83">
              <w:t xml:space="preserve"> and custom designs</w:t>
            </w:r>
            <w:r>
              <w:t xml:space="preserve"> on freelancing projects, updating, maintaining and creating sites for individuals and small businesses.</w:t>
            </w:r>
          </w:p>
          <w:p w14:paraId="5BD53201" w14:textId="77777777" w:rsidR="004C4419" w:rsidRDefault="004C4419" w:rsidP="00B11979">
            <w:pPr>
              <w:pStyle w:val="Heading4"/>
            </w:pPr>
          </w:p>
          <w:p w14:paraId="7553D991" w14:textId="0CDB8049" w:rsidR="00B11979" w:rsidRPr="00906BEE" w:rsidRDefault="00AF6377" w:rsidP="00B11979">
            <w:pPr>
              <w:pStyle w:val="Heading4"/>
            </w:pPr>
            <w:r>
              <w:t xml:space="preserve">IT </w:t>
            </w:r>
            <w:r w:rsidR="00296D0B">
              <w:t>Field Engineer</w:t>
            </w:r>
            <w:r w:rsidR="00B11979" w:rsidRPr="00906BEE">
              <w:t xml:space="preserve"> • </w:t>
            </w:r>
            <w:r w:rsidR="00E4384B">
              <w:t>IDE</w:t>
            </w:r>
            <w:r w:rsidR="00B11979" w:rsidRPr="00906BEE">
              <w:t xml:space="preserve"> • </w:t>
            </w:r>
            <w:r w:rsidR="00E4384B">
              <w:t xml:space="preserve">May </w:t>
            </w:r>
            <w:r w:rsidR="00B11979">
              <w:t>2021</w:t>
            </w:r>
            <w:r w:rsidR="00B11979" w:rsidRPr="00906BEE">
              <w:t xml:space="preserve"> –</w:t>
            </w:r>
            <w:r w:rsidR="00B11979">
              <w:t xml:space="preserve"> </w:t>
            </w:r>
            <w:r w:rsidR="004C4419">
              <w:t>Sept 2022</w:t>
            </w:r>
          </w:p>
          <w:p w14:paraId="0E1E3E24" w14:textId="77777777" w:rsidR="007631AD" w:rsidRDefault="00042587" w:rsidP="00A96AA7">
            <w:pPr>
              <w:pStyle w:val="ListParagraph"/>
              <w:numPr>
                <w:ilvl w:val="0"/>
                <w:numId w:val="12"/>
              </w:numPr>
            </w:pPr>
            <w:r>
              <w:t>Working for Allvotec until May 2022, then underwent a TUPE to IDE</w:t>
            </w:r>
            <w:r w:rsidR="00A96AA7">
              <w:t>.</w:t>
            </w:r>
          </w:p>
          <w:p w14:paraId="1756C7F7" w14:textId="77777777" w:rsidR="007631AD" w:rsidRPr="007631AD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7631AD">
              <w:rPr>
                <w:lang w:val="en-GB"/>
              </w:rPr>
              <w:t>Service Engineer based in Whitehaven office to service customer sites all over Cumbria Area.</w:t>
            </w:r>
          </w:p>
          <w:p w14:paraId="03384D7A" w14:textId="010C0757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Perform Break Fix on all supported IT equipment (desktop/laptop/tablet/printer/phone</w:t>
            </w:r>
            <w:r w:rsidR="00DC40D9">
              <w:rPr>
                <w:lang w:val="en-GB"/>
              </w:rPr>
              <w:t>/ mobile devices</w:t>
            </w:r>
            <w:r w:rsidRPr="00015FC7">
              <w:rPr>
                <w:lang w:val="en-GB"/>
              </w:rPr>
              <w:t>) where a known fix is available, ensuring normal service is restored as quickly as possible (or a work around provided) with minimal disruption to the customer, ensuring the customer is kept fully up to date with progress</w:t>
            </w:r>
          </w:p>
          <w:p w14:paraId="66148A09" w14:textId="77777777" w:rsidR="00015FC7" w:rsidRPr="00015FC7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 xml:space="preserve">To replace consumable kit when spares are </w:t>
            </w:r>
            <w:r w:rsidR="00015FC7" w:rsidRPr="00015FC7">
              <w:rPr>
                <w:lang w:val="en-GB"/>
              </w:rPr>
              <w:t>available, enabling</w:t>
            </w:r>
            <w:r w:rsidRPr="00015FC7">
              <w:rPr>
                <w:lang w:val="en-GB"/>
              </w:rPr>
              <w:t xml:space="preserve"> a quick resolution with minimum inconvenience to the end user</w:t>
            </w:r>
          </w:p>
          <w:p w14:paraId="7D54B795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015FC7">
              <w:rPr>
                <w:lang w:val="en-GB"/>
              </w:rPr>
              <w:t>Manage individual queues to given targets with zero intervention from Team Leader</w:t>
            </w:r>
          </w:p>
          <w:p w14:paraId="21D81BCE" w14:textId="77777777" w:rsidR="00C7507A" w:rsidRPr="00C7507A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t>Ticket logs maintained in a timely and efficient manner (in line with SLA’s)</w:t>
            </w:r>
          </w:p>
          <w:p w14:paraId="7EFA51F9" w14:textId="77777777" w:rsidR="00A770B0" w:rsidRPr="00A770B0" w:rsidRDefault="00A96AA7" w:rsidP="00A96AA7">
            <w:pPr>
              <w:pStyle w:val="ListParagraph"/>
              <w:numPr>
                <w:ilvl w:val="0"/>
                <w:numId w:val="12"/>
              </w:numPr>
            </w:pPr>
            <w:r w:rsidRPr="00C7507A">
              <w:rPr>
                <w:lang w:val="en-GB"/>
              </w:rPr>
              <w:lastRenderedPageBreak/>
              <w:t>Constantly review all tickets in individual queue (supporting set KPI’s)</w:t>
            </w:r>
          </w:p>
          <w:p w14:paraId="271CBA31" w14:textId="77777777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>Working to aid avoidance of SLA breach on tickets</w:t>
            </w:r>
            <w:r w:rsidR="00A770B0" w:rsidRPr="00A770B0">
              <w:rPr>
                <w:lang w:val="en-GB"/>
              </w:rPr>
              <w:t xml:space="preserve"> and </w:t>
            </w:r>
            <w:r w:rsidRPr="00A770B0">
              <w:rPr>
                <w:lang w:val="en-GB"/>
              </w:rPr>
              <w:t>Manag</w:t>
            </w:r>
            <w:r w:rsidR="00A770B0" w:rsidRPr="00A770B0">
              <w:rPr>
                <w:lang w:val="en-GB"/>
              </w:rPr>
              <w:t>ing</w:t>
            </w:r>
            <w:r w:rsidRPr="00A770B0">
              <w:rPr>
                <w:lang w:val="en-GB"/>
              </w:rPr>
              <w:t xml:space="preserve"> aged tickets to closure</w:t>
            </w:r>
            <w:r w:rsidR="00A770B0" w:rsidRPr="00A770B0">
              <w:rPr>
                <w:lang w:val="en-GB"/>
              </w:rPr>
              <w:t>.</w:t>
            </w:r>
          </w:p>
          <w:p w14:paraId="02BF3F8A" w14:textId="77777777" w:rsidR="00DD0449" w:rsidRDefault="00A96AA7" w:rsidP="004C5C4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A770B0">
              <w:rPr>
                <w:lang w:val="en-GB"/>
              </w:rPr>
              <w:t xml:space="preserve">Break fix of hardware, software support, small request </w:t>
            </w:r>
            <w:r w:rsidR="00DD0449" w:rsidRPr="00A770B0">
              <w:rPr>
                <w:lang w:val="en-GB"/>
              </w:rPr>
              <w:t>fulfilment</w:t>
            </w:r>
            <w:r w:rsidRPr="00A770B0">
              <w:rPr>
                <w:lang w:val="en-GB"/>
              </w:rPr>
              <w:t xml:space="preserve">, projects, printer repair, stock room duties, computer build room function , admin duties to keep customer hardware database up to date as well as updating calls. </w:t>
            </w:r>
          </w:p>
          <w:p w14:paraId="2887C4A0" w14:textId="77777777" w:rsidR="00DD0449" w:rsidRDefault="00A96AA7" w:rsidP="000C3DB4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t>Diagnosis of faults and good understanding of operating systems</w:t>
            </w:r>
          </w:p>
          <w:p w14:paraId="32F374C5" w14:textId="77777777" w:rsidR="00DD0449" w:rsidRPr="0075249D" w:rsidRDefault="00A96AA7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DD0449">
              <w:rPr>
                <w:lang w:val="en-GB"/>
              </w:rPr>
              <w:t>Good interpersonal skills and able to converse with users on all levels. Good understanding of IT hardware and software including rebuilding computers and stripping down components for replacement.</w:t>
            </w:r>
          </w:p>
          <w:p w14:paraId="408CD1A7" w14:textId="0A85329D" w:rsidR="00B11979" w:rsidRPr="0075249D" w:rsidRDefault="00296D0B" w:rsidP="00B047DE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Providing IT support </w:t>
            </w:r>
            <w:r w:rsidR="00930FC3" w:rsidRPr="0075249D">
              <w:rPr>
                <w:lang w:val="en-GB"/>
              </w:rPr>
              <w:t>to sites through Cumbria. Fault fixing with both hardware and software</w:t>
            </w:r>
            <w:r w:rsidR="00C622B2" w:rsidRPr="0075249D">
              <w:rPr>
                <w:lang w:val="en-GB"/>
              </w:rPr>
              <w:t xml:space="preserve"> components, Device rebuilds and service installations. </w:t>
            </w:r>
            <w:r w:rsidR="00463F4A" w:rsidRPr="0075249D">
              <w:rPr>
                <w:lang w:val="en-GB"/>
              </w:rPr>
              <w:t>Use and maintaining of servers and knowledge with Active Directory.</w:t>
            </w:r>
          </w:p>
          <w:p w14:paraId="7A79F8EF" w14:textId="77777777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    Solve and support of basic IT incidents, with MS Windows, MS Office, email, internet browsers, collaboration tools, individual network connectivity, personal file/storage, and standard applications in the software basket.</w:t>
            </w:r>
          </w:p>
          <w:p w14:paraId="344FEE33" w14:textId="277CC45A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support for access issues / password resets (Domain PW, Bitlocker PW, Applications Login, PKI Card).</w:t>
            </w:r>
          </w:p>
          <w:p w14:paraId="7971DA4A" w14:textId="4AAF51CC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Provide guidance and answer questions related to IT services and tools.</w:t>
            </w:r>
          </w:p>
          <w:p w14:paraId="1FD038D4" w14:textId="24364C43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Support user requests for status and/or resolution of existing tickets.</w:t>
            </w:r>
          </w:p>
          <w:p w14:paraId="1220DEE1" w14:textId="16E71A6E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>Perform hardware diagnostics onsite and create tickets for more advance issues for dispatch to 3rd level support groups.</w:t>
            </w:r>
          </w:p>
          <w:p w14:paraId="12132A9E" w14:textId="2D664201" w:rsidR="00736093" w:rsidRPr="0075249D" w:rsidRDefault="00736093" w:rsidP="0073609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5249D">
              <w:rPr>
                <w:lang w:val="en-GB"/>
              </w:rPr>
              <w:t xml:space="preserve"> Provide incident support and setup assist for email issues on standard mobile devices.</w:t>
            </w:r>
          </w:p>
          <w:p w14:paraId="7DC83895" w14:textId="77777777" w:rsidR="00542C45" w:rsidRPr="00906BEE" w:rsidRDefault="00542C45" w:rsidP="00542C45">
            <w:pPr>
              <w:pStyle w:val="Heading4"/>
            </w:pPr>
            <w:r>
              <w:lastRenderedPageBreak/>
              <w:t>Support Worker</w:t>
            </w:r>
            <w:r w:rsidRPr="00906BEE">
              <w:t xml:space="preserve"> • </w:t>
            </w:r>
            <w:r>
              <w:t>Alabare</w:t>
            </w:r>
            <w:r w:rsidRPr="00906BEE">
              <w:t xml:space="preserve"> • </w:t>
            </w:r>
            <w:r>
              <w:t>2020</w:t>
            </w:r>
            <w:r w:rsidRPr="00906BEE">
              <w:t xml:space="preserve"> – </w:t>
            </w:r>
            <w:r>
              <w:t>2021</w:t>
            </w:r>
          </w:p>
          <w:p w14:paraId="052FACA3" w14:textId="77777777" w:rsidR="00542C45" w:rsidRPr="00906BEE" w:rsidRDefault="00542C45" w:rsidP="00542C45">
            <w:r>
              <w:t>Working within a team to provide mental health support to residents thought Wiltshire.</w:t>
            </w:r>
          </w:p>
          <w:p w14:paraId="6E35276D" w14:textId="318E9A26" w:rsidR="002C2CDD" w:rsidRPr="00906BEE" w:rsidRDefault="00E3326A" w:rsidP="007569C1">
            <w:pPr>
              <w:pStyle w:val="Heading4"/>
            </w:pPr>
            <w:r>
              <w:t>Assistant Manager</w:t>
            </w:r>
            <w:r w:rsidR="002C2CDD" w:rsidRPr="00906BEE">
              <w:t xml:space="preserve"> • </w:t>
            </w:r>
            <w:r w:rsidRPr="00E3326A">
              <w:t xml:space="preserve">Grateley House School </w:t>
            </w:r>
            <w:r w:rsidR="002C2CDD" w:rsidRPr="00906BEE">
              <w:t xml:space="preserve">• </w:t>
            </w:r>
            <w:r>
              <w:t>2018</w:t>
            </w:r>
            <w:r w:rsidR="00F47E97" w:rsidRPr="00906BEE">
              <w:t xml:space="preserve"> – </w:t>
            </w:r>
            <w:r>
              <w:t>2020</w:t>
            </w:r>
          </w:p>
          <w:p w14:paraId="4F67190E" w14:textId="5CC316F5" w:rsidR="007A69B0" w:rsidRDefault="00E3326A" w:rsidP="007569C1">
            <w:r>
              <w:t xml:space="preserve">Coordinating two private SEN schools during the nights, ensuring the safety and welfare of all staff and </w:t>
            </w:r>
            <w:r w:rsidR="007A69B0">
              <w:t>young people within the service are safeguarded.</w:t>
            </w:r>
          </w:p>
          <w:p w14:paraId="28F28010" w14:textId="51A9C4BD" w:rsidR="007A69B0" w:rsidRPr="00906BEE" w:rsidRDefault="007A69B0" w:rsidP="007A69B0">
            <w:pPr>
              <w:pStyle w:val="Heading4"/>
            </w:pPr>
            <w:r>
              <w:t>Support Technician</w:t>
            </w:r>
            <w:r w:rsidRPr="00906BEE">
              <w:t xml:space="preserve"> • </w:t>
            </w:r>
            <w:r>
              <w:t>Juniper</w:t>
            </w:r>
            <w:r w:rsidRPr="00E3326A">
              <w:t xml:space="preserve"> </w:t>
            </w:r>
            <w:r w:rsidRPr="00906BEE">
              <w:t xml:space="preserve">• </w:t>
            </w:r>
            <w:r>
              <w:t>2016</w:t>
            </w:r>
            <w:r w:rsidRPr="00906BEE">
              <w:t xml:space="preserve"> – </w:t>
            </w:r>
            <w:r>
              <w:t>2018</w:t>
            </w:r>
          </w:p>
          <w:p w14:paraId="2EB474B4" w14:textId="517F4FA0" w:rsidR="007A69B0" w:rsidRDefault="007A69B0" w:rsidP="007569C1">
            <w:r>
              <w:t>P</w:t>
            </w:r>
            <w:r w:rsidRPr="007A69B0">
              <w:t xml:space="preserve">roviding technical support to residential and business customers including broadband and telephony faults, router configurations, general email </w:t>
            </w:r>
            <w:r w:rsidR="007C4DB5">
              <w:t>issues.</w:t>
            </w:r>
          </w:p>
          <w:p w14:paraId="341A4BE1" w14:textId="31E4699E" w:rsidR="007A69B0" w:rsidRPr="00A17D00" w:rsidRDefault="007A69B0" w:rsidP="007A69B0">
            <w:pPr>
              <w:pStyle w:val="Heading4"/>
              <w:rPr>
                <w:lang w:val="en-GB"/>
              </w:rPr>
            </w:pPr>
            <w:r w:rsidRPr="00A17D00">
              <w:rPr>
                <w:lang w:val="en-GB"/>
              </w:rPr>
              <w:t>Bus Driver • Stagecoach UK • 2006 – 2016</w:t>
            </w:r>
          </w:p>
          <w:p w14:paraId="45D8F287" w14:textId="5DE54C1B" w:rsidR="007A69B0" w:rsidRPr="007A69B0" w:rsidRDefault="007A69B0" w:rsidP="007A69B0">
            <w:pPr>
              <w:rPr>
                <w:lang w:val="en-GB"/>
              </w:rPr>
            </w:pPr>
            <w:r w:rsidRPr="007A69B0">
              <w:rPr>
                <w:lang w:val="en-GB"/>
              </w:rPr>
              <w:t>Bus driver thought the n</w:t>
            </w:r>
            <w:r>
              <w:rPr>
                <w:lang w:val="en-GB"/>
              </w:rPr>
              <w:t>orth west of England</w:t>
            </w:r>
          </w:p>
          <w:p w14:paraId="2EDD08A0" w14:textId="69C9BE5D" w:rsidR="007A69B0" w:rsidRPr="007A69B0" w:rsidRDefault="007A69B0" w:rsidP="007A69B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Healthcare Assistant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Blackwell Vale</w:t>
            </w:r>
            <w:r w:rsidRPr="007A69B0">
              <w:rPr>
                <w:lang w:val="en-GB"/>
              </w:rPr>
              <w:t xml:space="preserve"> • </w:t>
            </w:r>
            <w:r>
              <w:rPr>
                <w:lang w:val="en-GB"/>
              </w:rPr>
              <w:t>1999</w:t>
            </w:r>
            <w:r w:rsidRPr="007A69B0">
              <w:rPr>
                <w:lang w:val="en-GB"/>
              </w:rPr>
              <w:t xml:space="preserve"> – 20</w:t>
            </w:r>
            <w:r>
              <w:rPr>
                <w:lang w:val="en-GB"/>
              </w:rPr>
              <w:t>0</w:t>
            </w:r>
            <w:r w:rsidRPr="007A69B0">
              <w:rPr>
                <w:lang w:val="en-GB"/>
              </w:rPr>
              <w:t>6</w:t>
            </w:r>
          </w:p>
          <w:p w14:paraId="70A0A4F5" w14:textId="3FDD6F4B" w:rsidR="007A69B0" w:rsidRPr="007A69B0" w:rsidRDefault="007A69B0" w:rsidP="007A69B0">
            <w:pPr>
              <w:rPr>
                <w:lang w:val="en-GB"/>
              </w:rPr>
            </w:pPr>
            <w:r>
              <w:rPr>
                <w:lang w:val="en-GB"/>
              </w:rPr>
              <w:t>Supporting service users within a large care facility</w:t>
            </w:r>
          </w:p>
          <w:p w14:paraId="507503A9" w14:textId="77777777" w:rsidR="007A69B0" w:rsidRPr="007A69B0" w:rsidRDefault="007A69B0" w:rsidP="007569C1">
            <w:pPr>
              <w:rPr>
                <w:lang w:val="en-GB"/>
              </w:rPr>
            </w:pPr>
          </w:p>
          <w:p w14:paraId="2A3AD55D" w14:textId="77777777" w:rsidR="002C2CDD" w:rsidRPr="00906BEE" w:rsidRDefault="00282E1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173EA6F8E544B9C8BD71345617591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E1808FC" w14:textId="00B23321" w:rsidR="002C2CDD" w:rsidRPr="00906BEE" w:rsidRDefault="00B751CA" w:rsidP="007569C1">
            <w:pPr>
              <w:pStyle w:val="Heading4"/>
            </w:pPr>
            <w:r>
              <w:rPr>
                <w:b/>
              </w:rPr>
              <w:t>BSc (Hons) Computing And IT</w:t>
            </w:r>
            <w:r w:rsidR="002C2CDD" w:rsidRPr="00906BEE">
              <w:t xml:space="preserve"> • </w:t>
            </w:r>
            <w:r>
              <w:t>Started in 2020</w:t>
            </w:r>
            <w:r w:rsidR="002C2CDD" w:rsidRPr="00906BEE">
              <w:t xml:space="preserve"> • </w:t>
            </w:r>
            <w:r>
              <w:t>OU</w:t>
            </w:r>
          </w:p>
          <w:p w14:paraId="369DB661" w14:textId="60426608" w:rsidR="00B751CA" w:rsidRDefault="00B751CA" w:rsidP="00B751CA">
            <w:pPr>
              <w:ind w:left="-6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43E53">
              <w:t>Studying a wide range of modern computing topics including programming,</w:t>
            </w:r>
            <w:r w:rsidR="00FC792A">
              <w:t xml:space="preserve"> </w:t>
            </w:r>
            <w:r w:rsidR="007C4DB5">
              <w:t>networking,</w:t>
            </w:r>
            <w:r w:rsidRPr="00F43E53">
              <w:t xml:space="preserve"> web development, databases, object-oriented</w:t>
            </w:r>
            <w:r w:rsidRPr="000045E3">
              <w:rPr>
                <w:rFonts w:ascii="Times New Roman" w:hAnsi="Times New Roman"/>
                <w:bCs/>
                <w:color w:val="000000"/>
                <w:sz w:val="24"/>
              </w:rPr>
              <w:t xml:space="preserve"> </w:t>
            </w:r>
            <w:r w:rsidRPr="00F43E53">
              <w:t>programming, internet technologies, cybersecurity and other specialized subjects.</w:t>
            </w:r>
          </w:p>
          <w:p w14:paraId="02DDEF30" w14:textId="07892DAD" w:rsidR="000900A1" w:rsidRPr="00906BEE" w:rsidRDefault="00E4257B" w:rsidP="000900A1">
            <w:pPr>
              <w:pStyle w:val="Heading4"/>
            </w:pPr>
            <w:r>
              <w:rPr>
                <w:b/>
              </w:rPr>
              <w:t>Information Technology Level 3</w:t>
            </w:r>
            <w:r w:rsidR="000900A1" w:rsidRPr="00906BEE">
              <w:t xml:space="preserve"> • </w:t>
            </w:r>
            <w:r w:rsidR="00DF0EE2">
              <w:t>August</w:t>
            </w:r>
            <w:r w:rsidR="000900A1">
              <w:t xml:space="preserve"> 202</w:t>
            </w:r>
            <w:r w:rsidR="00DF0EE2">
              <w:t>1</w:t>
            </w:r>
            <w:r w:rsidR="000900A1" w:rsidRPr="00906BEE">
              <w:t xml:space="preserve"> • </w:t>
            </w:r>
            <w:r w:rsidR="00DF0EE2">
              <w:t>Stonebridge College</w:t>
            </w:r>
          </w:p>
          <w:p w14:paraId="21E254DA" w14:textId="70C83443" w:rsidR="000900A1" w:rsidRPr="000900A1" w:rsidRDefault="00DF0EE2" w:rsidP="000900A1">
            <w:r>
              <w:t xml:space="preserve">Completion of a level 3 </w:t>
            </w:r>
            <w:r w:rsidR="005C7AB5">
              <w:t xml:space="preserve">in Information Technology. Studied concepts such as Data flow, system flowcharts, </w:t>
            </w:r>
            <w:r w:rsidR="009D5EB7">
              <w:t xml:space="preserve">Graphics packages, System life cycles, Security of data, </w:t>
            </w:r>
            <w:r w:rsidR="00247473">
              <w:t>Operating systems and so on.</w:t>
            </w:r>
          </w:p>
          <w:p w14:paraId="12718CCF" w14:textId="01793491" w:rsidR="002F0F2A" w:rsidRPr="00906BEE" w:rsidRDefault="00DA43BB" w:rsidP="002F0F2A">
            <w:pPr>
              <w:pStyle w:val="Heading4"/>
            </w:pPr>
            <w:r>
              <w:rPr>
                <w:b/>
              </w:rPr>
              <w:t>Complete WordPress Business Course</w:t>
            </w:r>
            <w:r w:rsidR="002F0F2A" w:rsidRPr="00906BEE">
              <w:t xml:space="preserve"> • </w:t>
            </w:r>
            <w:r w:rsidR="0052591F">
              <w:t>April</w:t>
            </w:r>
            <w:r w:rsidR="002F0F2A">
              <w:t xml:space="preserve"> 2021</w:t>
            </w:r>
            <w:r w:rsidR="002F0F2A" w:rsidRPr="00906BEE">
              <w:t xml:space="preserve"> • </w:t>
            </w:r>
            <w:r w:rsidR="0052591F">
              <w:t>Udemy</w:t>
            </w:r>
          </w:p>
          <w:p w14:paraId="6B1D67DD" w14:textId="43AEB8AA" w:rsidR="002C2CDD" w:rsidRDefault="002F0F2A" w:rsidP="007569C1">
            <w:r>
              <w:lastRenderedPageBreak/>
              <w:t>A</w:t>
            </w:r>
            <w:r w:rsidRPr="004155A4">
              <w:t xml:space="preserve">warded by </w:t>
            </w:r>
            <w:r w:rsidR="0052591F">
              <w:t>Udemy</w:t>
            </w:r>
            <w:r>
              <w:t xml:space="preserve"> for completing </w:t>
            </w:r>
            <w:r w:rsidR="00B46FE6">
              <w:t>26</w:t>
            </w:r>
            <w:r>
              <w:t xml:space="preserve"> hours of </w:t>
            </w:r>
            <w:r w:rsidR="00B46FE6">
              <w:t>WordPress related projects</w:t>
            </w:r>
            <w:r w:rsidR="00CC059B">
              <w:t xml:space="preserve"> from basic to advanced </w:t>
            </w:r>
            <w:r w:rsidR="006B4B3F">
              <w:t>CMS</w:t>
            </w:r>
            <w:r w:rsidR="0035245D">
              <w:t xml:space="preserve"> set up and development</w:t>
            </w:r>
            <w:r>
              <w:t>.</w:t>
            </w:r>
          </w:p>
          <w:p w14:paraId="74EF4ECC" w14:textId="699DF756" w:rsidR="0002621A" w:rsidRPr="00906BEE" w:rsidRDefault="001B31AA" w:rsidP="0002621A">
            <w:pPr>
              <w:pStyle w:val="Heading4"/>
            </w:pPr>
            <w:r>
              <w:rPr>
                <w:b/>
              </w:rPr>
              <w:t>Responsive Web Design</w:t>
            </w:r>
            <w:r w:rsidR="0002621A" w:rsidRPr="00906BEE">
              <w:t xml:space="preserve"> • </w:t>
            </w:r>
            <w:r>
              <w:t>February</w:t>
            </w:r>
            <w:r w:rsidR="0002621A">
              <w:t xml:space="preserve"> 202</w:t>
            </w:r>
            <w:r>
              <w:t>1</w:t>
            </w:r>
            <w:r w:rsidR="0002621A" w:rsidRPr="00906BEE">
              <w:t xml:space="preserve"> • </w:t>
            </w:r>
            <w:r>
              <w:t>Free</w:t>
            </w:r>
            <w:r w:rsidR="006A4925">
              <w:t>C</w:t>
            </w:r>
            <w:r>
              <w:t>odeCamp</w:t>
            </w:r>
          </w:p>
          <w:p w14:paraId="6E34A6C9" w14:textId="2BF21D6D" w:rsidR="0002621A" w:rsidRPr="0002621A" w:rsidRDefault="0002621A" w:rsidP="0002621A">
            <w:r>
              <w:t>A</w:t>
            </w:r>
            <w:r w:rsidRPr="004155A4">
              <w:t xml:space="preserve">warded by </w:t>
            </w:r>
            <w:r w:rsidR="001B31AA">
              <w:t>FreeCodeCamp for completing 300 hours</w:t>
            </w:r>
            <w:r w:rsidR="00A65711">
              <w:t xml:space="preserve"> of</w:t>
            </w:r>
            <w:r w:rsidR="001B31AA">
              <w:t xml:space="preserve"> study in </w:t>
            </w:r>
            <w:r w:rsidR="00342CC8">
              <w:t>responsive web design which included 5 projects.</w:t>
            </w:r>
          </w:p>
          <w:p w14:paraId="76338E72" w14:textId="0FEF664F" w:rsidR="00E40A9A" w:rsidRPr="00906BEE" w:rsidRDefault="00AE2878" w:rsidP="00E40A9A">
            <w:pPr>
              <w:pStyle w:val="Heading4"/>
            </w:pPr>
            <w:r>
              <w:rPr>
                <w:b/>
              </w:rPr>
              <w:t>Webmaster Level 3</w:t>
            </w:r>
            <w:r w:rsidR="00E40A9A" w:rsidRPr="00906BEE">
              <w:t xml:space="preserve"> • </w:t>
            </w:r>
            <w:r w:rsidR="00E40A9A">
              <w:t>December 2020</w:t>
            </w:r>
            <w:r w:rsidR="00E40A9A" w:rsidRPr="00906BEE">
              <w:t xml:space="preserve"> • </w:t>
            </w:r>
            <w:r>
              <w:t>open Awards</w:t>
            </w:r>
          </w:p>
          <w:p w14:paraId="15714AF0" w14:textId="46EB8192" w:rsidR="00D35BC4" w:rsidRDefault="00D35BC4" w:rsidP="00D35BC4">
            <w:r>
              <w:t>A</w:t>
            </w:r>
            <w:r w:rsidRPr="004155A4">
              <w:t>warded by Open awards in recognition of a</w:t>
            </w:r>
            <w:r>
              <w:t xml:space="preserve"> </w:t>
            </w:r>
            <w:r w:rsidRPr="004155A4">
              <w:t xml:space="preserve">one-year study in </w:t>
            </w:r>
            <w:r w:rsidR="00056B71">
              <w:t>HTML, CSS and JavaScript</w:t>
            </w:r>
            <w:r w:rsidRPr="004155A4">
              <w:t xml:space="preserve"> where I achieved a distinction for my work.</w:t>
            </w:r>
          </w:p>
          <w:p w14:paraId="62266B97" w14:textId="5C65BBDC" w:rsidR="002C2CDD" w:rsidRPr="00906BEE" w:rsidRDefault="00B751CA" w:rsidP="007569C1">
            <w:pPr>
              <w:pStyle w:val="Heading4"/>
            </w:pPr>
            <w:r>
              <w:rPr>
                <w:b/>
              </w:rPr>
              <w:t>WordPress Developer</w:t>
            </w:r>
            <w:r w:rsidR="002C2CDD" w:rsidRPr="00906BEE">
              <w:t xml:space="preserve"> • </w:t>
            </w:r>
            <w:r>
              <w:t>December 2020</w:t>
            </w:r>
            <w:r w:rsidR="002C2CDD" w:rsidRPr="00906BEE">
              <w:t xml:space="preserve"> • </w:t>
            </w:r>
            <w:r>
              <w:t>Lead Acadamy</w:t>
            </w:r>
          </w:p>
          <w:p w14:paraId="78C71142" w14:textId="13A972F8" w:rsidR="00B751CA" w:rsidRDefault="00B751CA" w:rsidP="007569C1">
            <w:r w:rsidRPr="00B751CA">
              <w:t>This was a twenty module course in WordPress development covering all the basics through to security and SEO.</w:t>
            </w:r>
          </w:p>
          <w:p w14:paraId="0992B33E" w14:textId="67D4D506" w:rsidR="00B751CA" w:rsidRPr="00906BEE" w:rsidRDefault="00B751CA" w:rsidP="00B751CA">
            <w:pPr>
              <w:pStyle w:val="Heading4"/>
            </w:pPr>
            <w:r>
              <w:rPr>
                <w:b/>
              </w:rPr>
              <w:t>Webmaster with HTML and CSS</w:t>
            </w:r>
            <w:r w:rsidRPr="001733A0">
              <w:t xml:space="preserve"> </w:t>
            </w:r>
            <w:r w:rsidRPr="00906BEE">
              <w:t xml:space="preserve">• </w:t>
            </w:r>
            <w:r>
              <w:t>November 2020</w:t>
            </w:r>
            <w:r w:rsidRPr="00906BEE">
              <w:t xml:space="preserve"> • </w:t>
            </w:r>
            <w:r>
              <w:t>Distance Learning College</w:t>
            </w:r>
          </w:p>
          <w:p w14:paraId="4BE8905C" w14:textId="3BC1B8A9" w:rsidR="00B751CA" w:rsidRDefault="00B751CA" w:rsidP="007569C1">
            <w:r w:rsidRPr="001733A0">
              <w:t>This was a</w:t>
            </w:r>
            <w:r>
              <w:t xml:space="preserve"> </w:t>
            </w:r>
            <w:r w:rsidRPr="001733A0">
              <w:t xml:space="preserve">one-year study in </w:t>
            </w:r>
            <w:r>
              <w:t>web development with HTML, CSS and JavaScript</w:t>
            </w:r>
            <w:r w:rsidRPr="001733A0">
              <w:t xml:space="preserve"> where I achieved a distinction for my work.</w:t>
            </w:r>
          </w:p>
          <w:p w14:paraId="0CF0A8A6" w14:textId="7B2ADE8B" w:rsidR="00940AB9" w:rsidRPr="00906BEE" w:rsidRDefault="002609DF" w:rsidP="00940AB9">
            <w:pPr>
              <w:pStyle w:val="Heading4"/>
            </w:pPr>
            <w:r w:rsidRPr="002609DF">
              <w:rPr>
                <w:b/>
              </w:rPr>
              <w:t xml:space="preserve">CompTIA A+ </w:t>
            </w:r>
            <w:r w:rsidR="00940AB9" w:rsidRPr="00906BEE">
              <w:t xml:space="preserve">• </w:t>
            </w:r>
            <w:r>
              <w:t>June</w:t>
            </w:r>
            <w:r w:rsidR="00940AB9">
              <w:t xml:space="preserve"> 2020</w:t>
            </w:r>
            <w:r w:rsidR="00940AB9" w:rsidRPr="00906BEE">
              <w:t xml:space="preserve"> • </w:t>
            </w:r>
            <w:r>
              <w:t>IT Licence</w:t>
            </w:r>
          </w:p>
          <w:p w14:paraId="74B2DDB7" w14:textId="5345EA3B" w:rsidR="00940AB9" w:rsidRDefault="00FF2816" w:rsidP="007569C1">
            <w:r>
              <w:t xml:space="preserve">Completion of both </w:t>
            </w:r>
            <w:r w:rsidR="003546E0">
              <w:t>Core 1 and 2</w:t>
            </w:r>
            <w:r w:rsidR="0084217C">
              <w:t xml:space="preserve"> and certified by IT Licence</w:t>
            </w:r>
            <w:r w:rsidR="00324FE1">
              <w:t xml:space="preserve">. </w:t>
            </w:r>
            <w:r w:rsidR="00DF45B0">
              <w:t>CompTIA is</w:t>
            </w:r>
            <w:r w:rsidR="00D57073">
              <w:t xml:space="preserve"> a </w:t>
            </w:r>
            <w:r w:rsidRPr="00FF2816">
              <w:t>performance-based qualifying credential for technical support and IT operational roles</w:t>
            </w:r>
            <w:r w:rsidR="00811E3F">
              <w:t>.</w:t>
            </w:r>
          </w:p>
          <w:p w14:paraId="55542803" w14:textId="6773E78D" w:rsidR="00011B9F" w:rsidRPr="00906BEE" w:rsidRDefault="00073AD3" w:rsidP="00011B9F">
            <w:pPr>
              <w:pStyle w:val="Heading4"/>
            </w:pPr>
            <w:r w:rsidRPr="001733A0">
              <w:rPr>
                <w:b/>
              </w:rPr>
              <w:t>level 3 in Python</w:t>
            </w:r>
            <w:r w:rsidR="004155A4">
              <w:rPr>
                <w:b/>
              </w:rPr>
              <w:t xml:space="preserve"> </w:t>
            </w:r>
            <w:r w:rsidR="00011B9F" w:rsidRPr="00906BEE">
              <w:t xml:space="preserve">• </w:t>
            </w:r>
            <w:r>
              <w:t>August</w:t>
            </w:r>
            <w:r w:rsidR="00011B9F">
              <w:t xml:space="preserve"> 20</w:t>
            </w:r>
            <w:r>
              <w:t>18</w:t>
            </w:r>
            <w:r w:rsidR="00011B9F" w:rsidRPr="00906BEE">
              <w:t xml:space="preserve"> • </w:t>
            </w:r>
            <w:r w:rsidR="00D37027">
              <w:t>Open awards</w:t>
            </w:r>
          </w:p>
          <w:p w14:paraId="3F3452AA" w14:textId="34CACDF7" w:rsidR="00011B9F" w:rsidRDefault="004155A4" w:rsidP="007569C1">
            <w:r>
              <w:t>A</w:t>
            </w:r>
            <w:r w:rsidRPr="004155A4">
              <w:t>warded by Open awards in recognition of an advanced one-year study in the programming language of python where I achieved a distinction for my work.</w:t>
            </w:r>
          </w:p>
          <w:p w14:paraId="003ACC64" w14:textId="7BCB2786" w:rsidR="00AE35BC" w:rsidRPr="00906BEE" w:rsidRDefault="00EF379F" w:rsidP="00AE35BC">
            <w:pPr>
              <w:pStyle w:val="Heading4"/>
            </w:pPr>
            <w:r w:rsidRPr="00C55F50">
              <w:rPr>
                <w:b/>
              </w:rPr>
              <w:t>BCS Level 2 Certificate in IT user Skills (ECDL CORE)</w:t>
            </w:r>
            <w:r w:rsidRPr="00C55F50">
              <w:t xml:space="preserve"> </w:t>
            </w:r>
            <w:r w:rsidR="00AE35BC" w:rsidRPr="00906BEE">
              <w:t xml:space="preserve">• </w:t>
            </w:r>
            <w:r>
              <w:t>June</w:t>
            </w:r>
            <w:r w:rsidR="00AE35BC">
              <w:t xml:space="preserve"> 2018</w:t>
            </w:r>
            <w:r w:rsidR="00AE35BC" w:rsidRPr="00906BEE">
              <w:t xml:space="preserve"> • </w:t>
            </w:r>
            <w:r>
              <w:t>BCS</w:t>
            </w:r>
          </w:p>
          <w:p w14:paraId="634C4688" w14:textId="3F608A95" w:rsidR="00AE35BC" w:rsidRPr="00906BEE" w:rsidRDefault="00224EEA" w:rsidP="007569C1">
            <w:r w:rsidRPr="00C55F50">
              <w:t xml:space="preserve">I spent a year working on the higher level ECDL and have been certified </w:t>
            </w:r>
            <w:r>
              <w:t xml:space="preserve">by the British Computer Society </w:t>
            </w:r>
            <w:r w:rsidRPr="00C55F50">
              <w:t>to a high standard in the use of Word, Excel, Access, PowerPoint, Internet usage, Email, IT security and fundamentals</w:t>
            </w:r>
          </w:p>
          <w:p w14:paraId="7F1BBEA4" w14:textId="77777777" w:rsidR="002C2CDD" w:rsidRPr="00906BEE" w:rsidRDefault="00282E1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0FC627D91624AA8A7FBB614939028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666D9249" w14:textId="28AF042B" w:rsidR="00E13DF1" w:rsidRPr="00906BEE" w:rsidRDefault="00DC5623" w:rsidP="00741125">
            <w:r>
              <w:t>I s</w:t>
            </w:r>
            <w:r w:rsidR="00E75EFB">
              <w:t xml:space="preserve">pent two years </w:t>
            </w:r>
            <w:r w:rsidR="00C17655">
              <w:t>as an assistant manager for Cambian group.</w:t>
            </w:r>
            <w:r w:rsidR="009F7A82">
              <w:t xml:space="preserve"> </w:t>
            </w:r>
            <w:r w:rsidR="00700C13">
              <w:t xml:space="preserve">I was </w:t>
            </w:r>
            <w:r w:rsidR="005716C2">
              <w:t xml:space="preserve">placed in charge of </w:t>
            </w:r>
            <w:r w:rsidR="009B7311">
              <w:t xml:space="preserve">managing two sites </w:t>
            </w:r>
            <w:r w:rsidR="005716C2">
              <w:t xml:space="preserve">during the night </w:t>
            </w:r>
            <w:r w:rsidR="001B093F">
              <w:t>containing</w:t>
            </w:r>
            <w:r w:rsidR="00747BEE">
              <w:t xml:space="preserve"> about </w:t>
            </w:r>
            <w:r w:rsidR="001B093F">
              <w:t>70</w:t>
            </w:r>
            <w:r w:rsidR="00FA7C3F">
              <w:t xml:space="preserve"> young persons and approximately </w:t>
            </w:r>
            <w:r w:rsidR="001B093F">
              <w:t>20 staff</w:t>
            </w:r>
            <w:r w:rsidR="003A0AA4">
              <w:t xml:space="preserve"> in total</w:t>
            </w:r>
            <w:r>
              <w:t>.</w:t>
            </w:r>
          </w:p>
        </w:tc>
      </w:tr>
    </w:tbl>
    <w:p w14:paraId="3D2475B6" w14:textId="77777777" w:rsidR="00C62C50" w:rsidRDefault="00C62C50" w:rsidP="00E22E87">
      <w:pPr>
        <w:pStyle w:val="NoSpacing"/>
      </w:pPr>
    </w:p>
    <w:sectPr w:rsidR="00C62C50" w:rsidSect="00F25C98">
      <w:footerReference w:type="default" r:id="rId10"/>
      <w:footerReference w:type="first" r:id="rId11"/>
      <w:pgSz w:w="12240" w:h="15840"/>
      <w:pgMar w:top="862" w:right="862" w:bottom="2302" w:left="862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C788" w14:textId="77777777" w:rsidR="00114D53" w:rsidRDefault="00114D53" w:rsidP="00713050">
      <w:pPr>
        <w:spacing w:line="240" w:lineRule="auto"/>
      </w:pPr>
      <w:r>
        <w:separator/>
      </w:r>
    </w:p>
  </w:endnote>
  <w:endnote w:type="continuationSeparator" w:id="0">
    <w:p w14:paraId="59E7DDEF" w14:textId="77777777" w:rsidR="00114D53" w:rsidRDefault="00114D53" w:rsidP="00713050">
      <w:pPr>
        <w:spacing w:line="240" w:lineRule="auto"/>
      </w:pPr>
      <w:r>
        <w:continuationSeparator/>
      </w:r>
    </w:p>
  </w:endnote>
  <w:endnote w:type="continuationNotice" w:id="1">
    <w:p w14:paraId="60423007" w14:textId="77777777" w:rsidR="00114D53" w:rsidRDefault="00114D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0F71A2" w14:paraId="711E9E2A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0703B7" w14:textId="025C83C5" w:rsidR="000F71A2" w:rsidRDefault="000F71A2" w:rsidP="000F71A2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237DD28" wp14:editId="242C110A">
                    <wp:extent cx="329184" cy="329184"/>
                    <wp:effectExtent l="0" t="0" r="0" b="0"/>
                    <wp:docPr id="53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6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59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D31CF7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01LTrh0IAADyOAAADgAAAAAAAAAAAAAAAAAuAgAAZHJzL2Uyb0RvYy54bWxQSwECLQAUAAYACAAA&#10;ACEAaEcb0NgAAAADAQAADwAAAAAAAAAAAAAAAAB3CgAAZHJzL2Rvd25yZXYueG1sUEsFBgAAAAAE&#10;AAQA8wAAAHwLAAAAAA==&#10;">
                    <o:lock v:ext="edit" aspectratio="t"/>
                    <v:oval id="Oval 54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" fillcolor="#ea4e4e [3204]" stroked="f" strokeweight="1pt">
                      <v:stroke joinstyle="miter"/>
                    </v:oval>
                    <v:group id="Group 5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9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2639CE" w14:textId="49967E61" w:rsidR="000F71A2" w:rsidRPr="00DB5A45" w:rsidRDefault="000F71A2" w:rsidP="000F71A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D7B2F99" wp14:editId="69DDCAAF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74" name="Graphic 74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CB58E10" wp14:editId="5C17EAA1">
                    <wp:extent cx="329184" cy="329184"/>
                    <wp:effectExtent l="0" t="0" r="0" b="0"/>
                    <wp:docPr id="60" name="Oval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0EAA69DF" id="Oval 6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8461C2" w14:textId="04E74941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F20287" wp14:editId="5A57CC8F">
                    <wp:extent cx="329184" cy="329184"/>
                    <wp:effectExtent l="0" t="0" r="13970" b="13970"/>
                    <wp:docPr id="61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2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5D6F74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xZzUHiYRAACKXQAADgAAAAAAAAAAAAAA&#10;AAAuAgAAZHJzL2Uyb0RvYy54bWxQSwECLQAUAAYACAAAACEAaEcb0NgAAAADAQAADwAAAAAAAAAA&#10;AAAAAACAEwAAZHJzL2Rvd25yZXYueG1sUEsFBgAAAAAEAAQA8wAAAIU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Ow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D+H9Jf4APX8BAAD//wMAUEsBAi0AFAAGAAgAAAAhANvh9svuAAAAhQEAABMAAAAAAAAAAAAAAAAA&#10;AAAAAFtDb250ZW50X1R5cGVzXS54bWxQSwECLQAUAAYACAAAACEAWvQsW78AAAAVAQAACwAAAAAA&#10;AAAAAAAAAAAfAQAAX3JlbHMvLnJlbHNQSwECLQAUAAYACAAAACEA24HDsM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A74C16" w14:textId="029A03B6" w:rsidR="000F71A2" w:rsidRDefault="000F71A2" w:rsidP="000F71A2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8D1FE0" wp14:editId="660CCE82">
                    <wp:extent cx="329184" cy="329184"/>
                    <wp:effectExtent l="0" t="0" r="13970" b="13970"/>
                    <wp:docPr id="64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5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7BED07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wF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JXt0H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55As&#10;Ba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F71A2" w14:paraId="69680C22" w14:textId="77777777" w:rsidTr="00F43E5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A6979C" w14:textId="0C6FB03C" w:rsidR="000F71A2" w:rsidRPr="00CA3DF1" w:rsidRDefault="000F71A2" w:rsidP="000F71A2">
          <w:pPr>
            <w:pStyle w:val="Footer"/>
            <w:rPr>
              <w:noProof/>
            </w:rPr>
          </w:pPr>
          <w:r>
            <w:t>jasonburns502@gmail.com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131A4F" w14:textId="5C45B58B" w:rsidR="000F71A2" w:rsidRPr="00C2098A" w:rsidRDefault="000F71A2" w:rsidP="000F71A2">
          <w:pPr>
            <w:pStyle w:val="Footer"/>
          </w:pPr>
          <w:r w:rsidRPr="004C26B8">
            <w:t>https</w:t>
          </w:r>
          <w:r>
            <w:t>://</w:t>
          </w:r>
          <w:r w:rsidR="00AF6377">
            <w:t>www.</w:t>
          </w:r>
          <w:r>
            <w:t>jdbwebdesigns.</w:t>
          </w:r>
          <w:r w:rsidR="00F25C98">
            <w:t>co.uk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E50BFC" w14:textId="5E788CE1" w:rsidR="000F71A2" w:rsidRPr="00C2098A" w:rsidRDefault="000F71A2" w:rsidP="000F71A2">
          <w:pPr>
            <w:pStyle w:val="Footer"/>
            <w:rPr>
              <w:noProof/>
            </w:rPr>
          </w:pPr>
          <w:r>
            <w:t>07983459092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09A0BC" w14:textId="06840232" w:rsidR="000F71A2" w:rsidRPr="00C2098A" w:rsidRDefault="000F71A2" w:rsidP="000F71A2">
          <w:pPr>
            <w:pStyle w:val="Footer"/>
            <w:rPr>
              <w:noProof/>
            </w:rPr>
          </w:pPr>
          <w:r w:rsidRPr="004C26B8">
            <w:t>https://www.linkedin.com/in/jason-burns-8989931a8/</w:t>
          </w: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AE19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9"/>
      <w:gridCol w:w="2629"/>
      <w:gridCol w:w="2629"/>
      <w:gridCol w:w="2629"/>
    </w:tblGrid>
    <w:tr w:rsidR="00217980" w14:paraId="6EF348A1" w14:textId="77777777" w:rsidTr="000720F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F9213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D1FFD1D" wp14:editId="5F3E2D5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554FE655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7D2B2D" w14:textId="61864C49" w:rsidR="00217980" w:rsidRDefault="00C25EF7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4BF6359" wp14:editId="3CF9DA6D">
                <wp:simplePos x="0" y="0"/>
                <wp:positionH relativeFrom="column">
                  <wp:posOffset>655955</wp:posOffset>
                </wp:positionH>
                <wp:positionV relativeFrom="paragraph">
                  <wp:posOffset>69327</wp:posOffset>
                </wp:positionV>
                <wp:extent cx="210185" cy="210185"/>
                <wp:effectExtent l="0" t="0" r="0" b="0"/>
                <wp:wrapNone/>
                <wp:docPr id="52" name="Graphic 52" descr="Web design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Graphic 20" descr="Web design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82973B1" wp14:editId="7FD7DF7C">
                    <wp:extent cx="329184" cy="329184"/>
                    <wp:effectExtent l="0" t="0" r="0" b="0"/>
                    <wp:docPr id="13" name="Oval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60E7395C" id="Oval 13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" fillcolor="#ea4e4e [3204]" stroked="f" strokeweight="1pt"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EE4DA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71F536" wp14:editId="31D9108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24A996A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26576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5AF050" wp14:editId="0EC229E5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rto="http://schemas.microsoft.com/office/word/2006/arto">
                <w:pict>
                  <v:group w14:anchorId="169051E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720F6" w14:paraId="354239A2" w14:textId="77777777" w:rsidTr="000720F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6363643" w14:textId="6CADD11D" w:rsidR="000720F6" w:rsidRPr="00CA3DF1" w:rsidRDefault="000720F6" w:rsidP="000720F6">
          <w:pPr>
            <w:pStyle w:val="Footer"/>
          </w:pPr>
          <w:r>
            <w:t>jasonburns502@gmail.com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8CC5FDC" w14:textId="04D8066F" w:rsidR="000720F6" w:rsidRPr="00C2098A" w:rsidRDefault="000720F6" w:rsidP="000720F6">
          <w:pPr>
            <w:pStyle w:val="Footer"/>
          </w:pPr>
          <w:r w:rsidRPr="004C26B8">
            <w:t>https</w:t>
          </w:r>
          <w:r>
            <w:t>://jdbwebdesigns.</w:t>
          </w:r>
          <w:r w:rsidR="00F25C98">
            <w:t>co.uk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866B9E" w14:textId="5C9B3B78" w:rsidR="000720F6" w:rsidRPr="00C2098A" w:rsidRDefault="000720F6" w:rsidP="000720F6">
          <w:pPr>
            <w:pStyle w:val="Footer"/>
          </w:pPr>
          <w:r>
            <w:t>07983459092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6DB4711" w14:textId="688173E1" w:rsidR="000720F6" w:rsidRPr="00C2098A" w:rsidRDefault="000720F6" w:rsidP="000720F6">
          <w:pPr>
            <w:pStyle w:val="Footer"/>
          </w:pPr>
          <w:r w:rsidRPr="004C26B8">
            <w:t>https://www.linkedin.com/in/jason-burns-8989931a8/</w:t>
          </w:r>
        </w:p>
      </w:tc>
    </w:tr>
  </w:tbl>
  <w:p w14:paraId="48A9C94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478D" w14:textId="77777777" w:rsidR="00114D53" w:rsidRDefault="00114D53" w:rsidP="00713050">
      <w:pPr>
        <w:spacing w:line="240" w:lineRule="auto"/>
      </w:pPr>
      <w:r>
        <w:separator/>
      </w:r>
    </w:p>
  </w:footnote>
  <w:footnote w:type="continuationSeparator" w:id="0">
    <w:p w14:paraId="2B7C2771" w14:textId="77777777" w:rsidR="00114D53" w:rsidRDefault="00114D53" w:rsidP="00713050">
      <w:pPr>
        <w:spacing w:line="240" w:lineRule="auto"/>
      </w:pPr>
      <w:r>
        <w:continuationSeparator/>
      </w:r>
    </w:p>
  </w:footnote>
  <w:footnote w:type="continuationNotice" w:id="1">
    <w:p w14:paraId="45A8D280" w14:textId="77777777" w:rsidR="00114D53" w:rsidRDefault="00114D5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BE0B3A"/>
    <w:multiLevelType w:val="hybridMultilevel"/>
    <w:tmpl w:val="C414B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C7D2E"/>
    <w:multiLevelType w:val="hybridMultilevel"/>
    <w:tmpl w:val="625A737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639111941">
    <w:abstractNumId w:val="9"/>
  </w:num>
  <w:num w:numId="2" w16cid:durableId="1760253518">
    <w:abstractNumId w:val="7"/>
  </w:num>
  <w:num w:numId="3" w16cid:durableId="709957459">
    <w:abstractNumId w:val="6"/>
  </w:num>
  <w:num w:numId="4" w16cid:durableId="216167745">
    <w:abstractNumId w:val="5"/>
  </w:num>
  <w:num w:numId="5" w16cid:durableId="1457407216">
    <w:abstractNumId w:val="4"/>
  </w:num>
  <w:num w:numId="6" w16cid:durableId="1252396436">
    <w:abstractNumId w:val="8"/>
  </w:num>
  <w:num w:numId="7" w16cid:durableId="1478107627">
    <w:abstractNumId w:val="3"/>
  </w:num>
  <w:num w:numId="8" w16cid:durableId="349840906">
    <w:abstractNumId w:val="2"/>
  </w:num>
  <w:num w:numId="9" w16cid:durableId="1147210405">
    <w:abstractNumId w:val="1"/>
  </w:num>
  <w:num w:numId="10" w16cid:durableId="1170412348">
    <w:abstractNumId w:val="0"/>
  </w:num>
  <w:num w:numId="11" w16cid:durableId="1152990405">
    <w:abstractNumId w:val="11"/>
  </w:num>
  <w:num w:numId="12" w16cid:durableId="1445416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A"/>
    <w:rsid w:val="00011B9F"/>
    <w:rsid w:val="00015FC7"/>
    <w:rsid w:val="00017E5E"/>
    <w:rsid w:val="0002621A"/>
    <w:rsid w:val="00042587"/>
    <w:rsid w:val="00056B71"/>
    <w:rsid w:val="000720F6"/>
    <w:rsid w:val="00073AD3"/>
    <w:rsid w:val="00076D28"/>
    <w:rsid w:val="000900A1"/>
    <w:rsid w:val="00091382"/>
    <w:rsid w:val="000A07DA"/>
    <w:rsid w:val="000A2BFA"/>
    <w:rsid w:val="000B0619"/>
    <w:rsid w:val="000B61CA"/>
    <w:rsid w:val="000F71A2"/>
    <w:rsid w:val="000F7610"/>
    <w:rsid w:val="00103DF7"/>
    <w:rsid w:val="00114D53"/>
    <w:rsid w:val="00114ED7"/>
    <w:rsid w:val="001300CA"/>
    <w:rsid w:val="00130363"/>
    <w:rsid w:val="00140B0E"/>
    <w:rsid w:val="0019763B"/>
    <w:rsid w:val="001A5CA9"/>
    <w:rsid w:val="001B093F"/>
    <w:rsid w:val="001B2AC1"/>
    <w:rsid w:val="001B31AA"/>
    <w:rsid w:val="001B403A"/>
    <w:rsid w:val="001C64C7"/>
    <w:rsid w:val="001D5616"/>
    <w:rsid w:val="001F4583"/>
    <w:rsid w:val="00217980"/>
    <w:rsid w:val="00224EEA"/>
    <w:rsid w:val="0023161D"/>
    <w:rsid w:val="00246D4B"/>
    <w:rsid w:val="00247473"/>
    <w:rsid w:val="00257FA8"/>
    <w:rsid w:val="002609DF"/>
    <w:rsid w:val="00271662"/>
    <w:rsid w:val="0027404F"/>
    <w:rsid w:val="00282E1A"/>
    <w:rsid w:val="00290AAA"/>
    <w:rsid w:val="00293524"/>
    <w:rsid w:val="00293B83"/>
    <w:rsid w:val="00296D0B"/>
    <w:rsid w:val="002B091C"/>
    <w:rsid w:val="002B2BA4"/>
    <w:rsid w:val="002C1B39"/>
    <w:rsid w:val="002C2CDD"/>
    <w:rsid w:val="002D45C6"/>
    <w:rsid w:val="002F03FA"/>
    <w:rsid w:val="002F0F2A"/>
    <w:rsid w:val="00313E86"/>
    <w:rsid w:val="00324FE1"/>
    <w:rsid w:val="00330E21"/>
    <w:rsid w:val="00333CD3"/>
    <w:rsid w:val="00340365"/>
    <w:rsid w:val="00342B64"/>
    <w:rsid w:val="00342CC8"/>
    <w:rsid w:val="0035245D"/>
    <w:rsid w:val="003546E0"/>
    <w:rsid w:val="00364079"/>
    <w:rsid w:val="00386A8F"/>
    <w:rsid w:val="00387331"/>
    <w:rsid w:val="003A0AA4"/>
    <w:rsid w:val="003C5528"/>
    <w:rsid w:val="003D03E5"/>
    <w:rsid w:val="004077FB"/>
    <w:rsid w:val="004146CC"/>
    <w:rsid w:val="004155A4"/>
    <w:rsid w:val="004244FF"/>
    <w:rsid w:val="00424DD9"/>
    <w:rsid w:val="004305E4"/>
    <w:rsid w:val="0046104A"/>
    <w:rsid w:val="00463F4A"/>
    <w:rsid w:val="004717C5"/>
    <w:rsid w:val="004A24CC"/>
    <w:rsid w:val="004C26B8"/>
    <w:rsid w:val="004C4419"/>
    <w:rsid w:val="005042E6"/>
    <w:rsid w:val="00515B1E"/>
    <w:rsid w:val="00523479"/>
    <w:rsid w:val="0052591F"/>
    <w:rsid w:val="00542C45"/>
    <w:rsid w:val="00543DB7"/>
    <w:rsid w:val="005716C2"/>
    <w:rsid w:val="005729B0"/>
    <w:rsid w:val="00583E4F"/>
    <w:rsid w:val="005C7AB5"/>
    <w:rsid w:val="005D36D4"/>
    <w:rsid w:val="00641630"/>
    <w:rsid w:val="006440E6"/>
    <w:rsid w:val="00644E6D"/>
    <w:rsid w:val="00667E32"/>
    <w:rsid w:val="00684488"/>
    <w:rsid w:val="006A3CE7"/>
    <w:rsid w:val="006A4925"/>
    <w:rsid w:val="006A7746"/>
    <w:rsid w:val="006B4B3F"/>
    <w:rsid w:val="006C4C50"/>
    <w:rsid w:val="006C6B9D"/>
    <w:rsid w:val="006D5B81"/>
    <w:rsid w:val="006D76B1"/>
    <w:rsid w:val="00700C13"/>
    <w:rsid w:val="007037E7"/>
    <w:rsid w:val="00713050"/>
    <w:rsid w:val="007175E7"/>
    <w:rsid w:val="00736093"/>
    <w:rsid w:val="00741125"/>
    <w:rsid w:val="00746F7F"/>
    <w:rsid w:val="00747BEE"/>
    <w:rsid w:val="0075249D"/>
    <w:rsid w:val="007569C1"/>
    <w:rsid w:val="007631AD"/>
    <w:rsid w:val="00763832"/>
    <w:rsid w:val="007650BF"/>
    <w:rsid w:val="00772919"/>
    <w:rsid w:val="007A69B0"/>
    <w:rsid w:val="007C4DB5"/>
    <w:rsid w:val="007D2696"/>
    <w:rsid w:val="007D2FD2"/>
    <w:rsid w:val="007D406E"/>
    <w:rsid w:val="007D533D"/>
    <w:rsid w:val="007D6458"/>
    <w:rsid w:val="007F6327"/>
    <w:rsid w:val="00811117"/>
    <w:rsid w:val="00811E3F"/>
    <w:rsid w:val="00823C54"/>
    <w:rsid w:val="00841146"/>
    <w:rsid w:val="0084217C"/>
    <w:rsid w:val="0088504C"/>
    <w:rsid w:val="0089382B"/>
    <w:rsid w:val="008A1907"/>
    <w:rsid w:val="008B1ABE"/>
    <w:rsid w:val="008C6BCA"/>
    <w:rsid w:val="008C7B50"/>
    <w:rsid w:val="008E4B30"/>
    <w:rsid w:val="00906BEE"/>
    <w:rsid w:val="00910B01"/>
    <w:rsid w:val="009243E7"/>
    <w:rsid w:val="00930FC3"/>
    <w:rsid w:val="00940AB9"/>
    <w:rsid w:val="0096296A"/>
    <w:rsid w:val="00985D58"/>
    <w:rsid w:val="009B13F3"/>
    <w:rsid w:val="009B3C40"/>
    <w:rsid w:val="009B7311"/>
    <w:rsid w:val="009D5EB7"/>
    <w:rsid w:val="009F7A82"/>
    <w:rsid w:val="009F7AD9"/>
    <w:rsid w:val="00A17D00"/>
    <w:rsid w:val="00A42540"/>
    <w:rsid w:val="00A50939"/>
    <w:rsid w:val="00A52444"/>
    <w:rsid w:val="00A65711"/>
    <w:rsid w:val="00A770B0"/>
    <w:rsid w:val="00A83413"/>
    <w:rsid w:val="00A96AA7"/>
    <w:rsid w:val="00AA6A40"/>
    <w:rsid w:val="00AA75F6"/>
    <w:rsid w:val="00AC7EE4"/>
    <w:rsid w:val="00AD00FD"/>
    <w:rsid w:val="00AE2878"/>
    <w:rsid w:val="00AE35BC"/>
    <w:rsid w:val="00AF0A8E"/>
    <w:rsid w:val="00AF6377"/>
    <w:rsid w:val="00B11979"/>
    <w:rsid w:val="00B27019"/>
    <w:rsid w:val="00B34E0F"/>
    <w:rsid w:val="00B46FE6"/>
    <w:rsid w:val="00B5664D"/>
    <w:rsid w:val="00B74AA8"/>
    <w:rsid w:val="00B751CA"/>
    <w:rsid w:val="00B76A83"/>
    <w:rsid w:val="00B93E82"/>
    <w:rsid w:val="00BA5B40"/>
    <w:rsid w:val="00BB3159"/>
    <w:rsid w:val="00BD0206"/>
    <w:rsid w:val="00C17655"/>
    <w:rsid w:val="00C2098A"/>
    <w:rsid w:val="00C25EF7"/>
    <w:rsid w:val="00C35489"/>
    <w:rsid w:val="00C528FD"/>
    <w:rsid w:val="00C5444A"/>
    <w:rsid w:val="00C612DA"/>
    <w:rsid w:val="00C622B2"/>
    <w:rsid w:val="00C62C50"/>
    <w:rsid w:val="00C7507A"/>
    <w:rsid w:val="00C7741E"/>
    <w:rsid w:val="00C875AB"/>
    <w:rsid w:val="00CA3DF1"/>
    <w:rsid w:val="00CA4581"/>
    <w:rsid w:val="00CC059B"/>
    <w:rsid w:val="00CE18D5"/>
    <w:rsid w:val="00CF1F8A"/>
    <w:rsid w:val="00D04109"/>
    <w:rsid w:val="00D35BC4"/>
    <w:rsid w:val="00D37027"/>
    <w:rsid w:val="00D57073"/>
    <w:rsid w:val="00D61103"/>
    <w:rsid w:val="00D97A41"/>
    <w:rsid w:val="00DA43BB"/>
    <w:rsid w:val="00DA4BF2"/>
    <w:rsid w:val="00DB5A45"/>
    <w:rsid w:val="00DC40D9"/>
    <w:rsid w:val="00DC5623"/>
    <w:rsid w:val="00DD0449"/>
    <w:rsid w:val="00DD3CF6"/>
    <w:rsid w:val="00DD6416"/>
    <w:rsid w:val="00DF0EE2"/>
    <w:rsid w:val="00DF45B0"/>
    <w:rsid w:val="00DF4E0A"/>
    <w:rsid w:val="00E02DCD"/>
    <w:rsid w:val="00E12C60"/>
    <w:rsid w:val="00E13DF1"/>
    <w:rsid w:val="00E22E87"/>
    <w:rsid w:val="00E3326A"/>
    <w:rsid w:val="00E40A9A"/>
    <w:rsid w:val="00E4253D"/>
    <w:rsid w:val="00E4257B"/>
    <w:rsid w:val="00E4384B"/>
    <w:rsid w:val="00E57630"/>
    <w:rsid w:val="00E63A6A"/>
    <w:rsid w:val="00E65A33"/>
    <w:rsid w:val="00E75EFB"/>
    <w:rsid w:val="00E85386"/>
    <w:rsid w:val="00E86C2B"/>
    <w:rsid w:val="00EB2D52"/>
    <w:rsid w:val="00EB5D83"/>
    <w:rsid w:val="00EF1361"/>
    <w:rsid w:val="00EF379F"/>
    <w:rsid w:val="00EF7CC9"/>
    <w:rsid w:val="00F207C0"/>
    <w:rsid w:val="00F20AE5"/>
    <w:rsid w:val="00F25C98"/>
    <w:rsid w:val="00F43E53"/>
    <w:rsid w:val="00F47E97"/>
    <w:rsid w:val="00F645C7"/>
    <w:rsid w:val="00F72F01"/>
    <w:rsid w:val="00FA4B7D"/>
    <w:rsid w:val="00FA7C3F"/>
    <w:rsid w:val="00FC66BD"/>
    <w:rsid w:val="00FC792A"/>
    <w:rsid w:val="00FD7D7A"/>
    <w:rsid w:val="00FF281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66D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u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A75F6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CVNormal">
    <w:name w:val="CV Normal"/>
    <w:basedOn w:val="Normal"/>
    <w:uiPriority w:val="99"/>
    <w:rsid w:val="00DC5623"/>
    <w:pPr>
      <w:spacing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7E79B68874BF3B99813ADD5CB9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6E67-A326-430C-B455-BD468489C8FA}"/>
      </w:docPartPr>
      <w:docPartBody>
        <w:p w:rsidR="001A0123" w:rsidRDefault="00CD397E">
          <w:pPr>
            <w:pStyle w:val="B0C7E79B68874BF3B99813ADD5CB9279"/>
          </w:pPr>
          <w:r w:rsidRPr="00906BEE">
            <w:t>Objective</w:t>
          </w:r>
        </w:p>
      </w:docPartBody>
    </w:docPart>
    <w:docPart>
      <w:docPartPr>
        <w:name w:val="C6CE3738C64E470C924016888AA16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93C6A-6E1D-4804-9257-1DFB7D091DC8}"/>
      </w:docPartPr>
      <w:docPartBody>
        <w:p w:rsidR="001A0123" w:rsidRDefault="00CD397E">
          <w:pPr>
            <w:pStyle w:val="C6CE3738C64E470C924016888AA16827"/>
          </w:pPr>
          <w:r w:rsidRPr="00906BEE">
            <w:t>Skills</w:t>
          </w:r>
        </w:p>
      </w:docPartBody>
    </w:docPart>
    <w:docPart>
      <w:docPartPr>
        <w:name w:val="AA456D2C8ADE473CA24F51C10B66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1354-2573-4603-BB43-26B52FC01281}"/>
      </w:docPartPr>
      <w:docPartBody>
        <w:p w:rsidR="001A0123" w:rsidRDefault="00CD397E">
          <w:pPr>
            <w:pStyle w:val="AA456D2C8ADE473CA24F51C10B666A60"/>
          </w:pPr>
          <w:r>
            <w:t>Your name</w:t>
          </w:r>
        </w:p>
      </w:docPartBody>
    </w:docPart>
    <w:docPart>
      <w:docPartPr>
        <w:name w:val="ED509803A8ED423880E1E249097CA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002D7-93F7-4E65-9858-B57BC744A4DA}"/>
      </w:docPartPr>
      <w:docPartBody>
        <w:p w:rsidR="001A0123" w:rsidRDefault="00CD397E">
          <w:pPr>
            <w:pStyle w:val="ED509803A8ED423880E1E249097CA84D"/>
          </w:pPr>
          <w:r w:rsidRPr="007D6458">
            <w:t>Profession or Industry</w:t>
          </w:r>
        </w:p>
      </w:docPartBody>
    </w:docPart>
    <w:docPart>
      <w:docPartPr>
        <w:name w:val="B929B1F56CEF4F03BEE2D61A212C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0A072-A128-4DBE-95E0-96E0569F807D}"/>
      </w:docPartPr>
      <w:docPartBody>
        <w:p w:rsidR="001A0123" w:rsidRDefault="00CD397E">
          <w:pPr>
            <w:pStyle w:val="B929B1F56CEF4F03BEE2D61A212CE342"/>
          </w:pPr>
          <w:r w:rsidRPr="00906BEE">
            <w:t>Experience</w:t>
          </w:r>
        </w:p>
      </w:docPartBody>
    </w:docPart>
    <w:docPart>
      <w:docPartPr>
        <w:name w:val="A173EA6F8E544B9C8BD713456175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BFCE-ED31-4514-ABBA-211A13BA67B6}"/>
      </w:docPartPr>
      <w:docPartBody>
        <w:p w:rsidR="001A0123" w:rsidRDefault="00CD397E">
          <w:pPr>
            <w:pStyle w:val="A173EA6F8E544B9C8BD713456175910E"/>
          </w:pPr>
          <w:r w:rsidRPr="00906BEE">
            <w:t>Education</w:t>
          </w:r>
        </w:p>
      </w:docPartBody>
    </w:docPart>
    <w:docPart>
      <w:docPartPr>
        <w:name w:val="C0FC627D91624AA8A7FBB61493902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4B0A7-979D-4089-B84A-3D93C273E847}"/>
      </w:docPartPr>
      <w:docPartBody>
        <w:p w:rsidR="001A0123" w:rsidRDefault="00CD397E">
          <w:pPr>
            <w:pStyle w:val="C0FC627D91624AA8A7FBB6149390287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7E"/>
    <w:rsid w:val="001A0123"/>
    <w:rsid w:val="00243307"/>
    <w:rsid w:val="00384314"/>
    <w:rsid w:val="0040119C"/>
    <w:rsid w:val="004E14DC"/>
    <w:rsid w:val="009D6635"/>
    <w:rsid w:val="00B423F3"/>
    <w:rsid w:val="00C86CD3"/>
    <w:rsid w:val="00C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7E79B68874BF3B99813ADD5CB9279">
    <w:name w:val="B0C7E79B68874BF3B99813ADD5CB9279"/>
  </w:style>
  <w:style w:type="paragraph" w:customStyle="1" w:styleId="C6CE3738C64E470C924016888AA16827">
    <w:name w:val="C6CE3738C64E470C924016888AA16827"/>
  </w:style>
  <w:style w:type="paragraph" w:customStyle="1" w:styleId="AA456D2C8ADE473CA24F51C10B666A60">
    <w:name w:val="AA456D2C8ADE473CA24F51C10B666A60"/>
  </w:style>
  <w:style w:type="paragraph" w:customStyle="1" w:styleId="ED509803A8ED423880E1E249097CA84D">
    <w:name w:val="ED509803A8ED423880E1E249097CA84D"/>
  </w:style>
  <w:style w:type="paragraph" w:customStyle="1" w:styleId="B929B1F56CEF4F03BEE2D61A212CE342">
    <w:name w:val="B929B1F56CEF4F03BEE2D61A212CE342"/>
  </w:style>
  <w:style w:type="paragraph" w:customStyle="1" w:styleId="A173EA6F8E544B9C8BD713456175910E">
    <w:name w:val="A173EA6F8E544B9C8BD713456175910E"/>
  </w:style>
  <w:style w:type="paragraph" w:customStyle="1" w:styleId="C0FC627D91624AA8A7FBB61493902872">
    <w:name w:val="C0FC627D91624AA8A7FBB6149390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Field Service Engineer</dc:subject>
  <dc:creator/>
  <cp:keywords/>
  <dc:description>https://jdbwebdesigns.co.uk</dc:description>
  <cp:lastModifiedBy/>
  <cp:revision>1</cp:revision>
  <dcterms:created xsi:type="dcterms:W3CDTF">2020-12-30T10:09:00Z</dcterms:created>
  <dcterms:modified xsi:type="dcterms:W3CDTF">2023-01-21T10:13:00Z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